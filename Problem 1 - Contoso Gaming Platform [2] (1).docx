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C5199" w14:textId="41F09438" w:rsidR="004A1914" w:rsidRPr="00A52DB6" w:rsidRDefault="009D4730" w:rsidP="00256B7E">
      <w:pPr>
        <w:pStyle w:val="Title"/>
        <w:rPr>
          <w:lang w:val="en-GB"/>
        </w:rPr>
      </w:pPr>
      <w:r>
        <w:rPr>
          <w:lang w:val="en-GB"/>
        </w:rPr>
        <w:t>Contoso Gaming Platform</w:t>
      </w:r>
    </w:p>
    <w:p w14:paraId="3BC31AF2" w14:textId="6F3A10B0" w:rsidR="00387E78" w:rsidRDefault="00C720F7" w:rsidP="00256B7E">
      <w:pPr>
        <w:rPr>
          <w:lang w:val="en-GB" w:bidi="en-GB"/>
        </w:rPr>
      </w:pPr>
      <w:sdt>
        <w:sdtPr>
          <w:rPr>
            <w:rStyle w:val="Strong"/>
            <w:lang w:val="en-GB"/>
          </w:rPr>
          <w:alias w:val="Instructions:"/>
          <w:tag w:val="Instructions:"/>
          <w:id w:val="-295768332"/>
          <w:placeholder>
            <w:docPart w:val="1D5F47F447908648B10D3FDD49B51F29"/>
          </w:placeholder>
          <w:temporary/>
          <w:showingPlcHdr/>
          <w15:appearance w15:val="hidden"/>
        </w:sdtPr>
        <w:sdtEndPr>
          <w:rPr>
            <w:rStyle w:val="DefaultParagraphFont"/>
            <w:b w:val="0"/>
            <w:bCs w:val="0"/>
          </w:rPr>
        </w:sdtEndPr>
        <w:sdtContent>
          <w:r w:rsidR="00256B7E" w:rsidRPr="00A52DB6">
            <w:rPr>
              <w:rStyle w:val="Strong"/>
              <w:lang w:val="en-GB" w:bidi="en-GB"/>
            </w:rPr>
            <w:t>Instructions:</w:t>
          </w:r>
        </w:sdtContent>
      </w:sdt>
      <w:r w:rsidR="00256B7E" w:rsidRPr="00A52DB6">
        <w:rPr>
          <w:lang w:val="en-GB" w:bidi="en-GB"/>
        </w:rPr>
        <w:t xml:space="preserve"> </w:t>
      </w:r>
    </w:p>
    <w:p w14:paraId="3884ECDE" w14:textId="4BAE9955" w:rsidR="009D4730" w:rsidRPr="009D4730" w:rsidRDefault="009D4730" w:rsidP="009D4730">
      <w:pPr>
        <w:spacing w:after="0" w:line="240" w:lineRule="auto"/>
        <w:rPr>
          <w:rFonts w:ascii="Amazon Ember" w:eastAsia="Times New Roman" w:hAnsi="Amazon Ember" w:cs="Amazon Ember"/>
          <w:sz w:val="19"/>
          <w:szCs w:val="19"/>
          <w:lang w:val="en-GB" w:eastAsia="en-GB" w:bidi="hi-IN"/>
        </w:rPr>
      </w:pPr>
    </w:p>
    <w:p w14:paraId="5E7FE128" w14:textId="37955C9B" w:rsidR="009D4730" w:rsidRPr="009D4730" w:rsidRDefault="009D4730" w:rsidP="009D4730">
      <w:pPr>
        <w:numPr>
          <w:ilvl w:val="0"/>
          <w:numId w:val="1"/>
        </w:numPr>
        <w:spacing w:after="0" w:line="240" w:lineRule="auto"/>
        <w:textAlignment w:val="center"/>
        <w:rPr>
          <w:rFonts w:ascii="Amazon Ember" w:eastAsia="Times New Roman" w:hAnsi="Amazon Ember" w:cs="Amazon Ember"/>
          <w:sz w:val="20"/>
          <w:szCs w:val="20"/>
          <w:lang w:val="en-GB" w:eastAsia="en-GB" w:bidi="hi-IN"/>
        </w:rPr>
      </w:pPr>
      <w:r w:rsidRPr="009D4730">
        <w:rPr>
          <w:rFonts w:ascii="Amazon Ember" w:eastAsia="Times New Roman" w:hAnsi="Amazon Ember" w:cs="Amazon Ember"/>
          <w:sz w:val="20"/>
          <w:szCs w:val="20"/>
          <w:lang w:val="en-GB" w:eastAsia="en-GB" w:bidi="hi-IN"/>
        </w:rPr>
        <w:t>We value Polyglot but request you to use C#, Java or Python.</w:t>
      </w:r>
    </w:p>
    <w:p w14:paraId="6AED9392" w14:textId="77777777" w:rsidR="009D4730" w:rsidRPr="009D4730" w:rsidRDefault="009D4730" w:rsidP="009D4730">
      <w:pPr>
        <w:numPr>
          <w:ilvl w:val="0"/>
          <w:numId w:val="1"/>
        </w:numPr>
        <w:spacing w:after="0" w:line="240" w:lineRule="auto"/>
        <w:textAlignment w:val="center"/>
        <w:rPr>
          <w:rFonts w:ascii="Amazon Ember" w:eastAsia="Times New Roman" w:hAnsi="Amazon Ember" w:cs="Amazon Ember"/>
          <w:sz w:val="20"/>
          <w:szCs w:val="20"/>
          <w:lang w:val="en-GB" w:eastAsia="en-GB" w:bidi="hi-IN"/>
        </w:rPr>
      </w:pPr>
      <w:r w:rsidRPr="009D4730">
        <w:rPr>
          <w:rFonts w:ascii="Amazon Ember" w:eastAsia="Times New Roman" w:hAnsi="Amazon Ember" w:cs="Amazon Ember"/>
          <w:sz w:val="20"/>
          <w:szCs w:val="20"/>
          <w:lang w:val="en-GB" w:eastAsia="en-GB" w:bidi="hi-IN"/>
        </w:rPr>
        <w:t>Certain file extensions may be blocked for security. Make sure that your code does not have any executables.</w:t>
      </w:r>
    </w:p>
    <w:p w14:paraId="3743324A" w14:textId="5B8CCCDA" w:rsidR="009D4730" w:rsidRPr="009D4730" w:rsidRDefault="009D4730" w:rsidP="009D4730">
      <w:pPr>
        <w:numPr>
          <w:ilvl w:val="0"/>
          <w:numId w:val="1"/>
        </w:numPr>
        <w:spacing w:after="0" w:line="240" w:lineRule="auto"/>
        <w:textAlignment w:val="center"/>
        <w:rPr>
          <w:rFonts w:ascii="Amazon Ember" w:eastAsia="Times New Roman" w:hAnsi="Amazon Ember" w:cs="Amazon Ember"/>
          <w:sz w:val="20"/>
          <w:szCs w:val="20"/>
          <w:lang w:val="en-GB" w:eastAsia="en-GB" w:bidi="hi-IN"/>
        </w:rPr>
      </w:pPr>
      <w:r w:rsidRPr="009D4730">
        <w:rPr>
          <w:rFonts w:ascii="Amazon Ember" w:eastAsia="Times New Roman" w:hAnsi="Amazon Ember" w:cs="Amazon Ember"/>
          <w:sz w:val="20"/>
          <w:szCs w:val="20"/>
          <w:lang w:val="en-GB" w:eastAsia="en-GB" w:bidi="hi-IN"/>
        </w:rPr>
        <w:t>In addition to the code</w:t>
      </w:r>
      <w:r>
        <w:rPr>
          <w:rFonts w:ascii="Amazon Ember" w:eastAsia="Times New Roman" w:hAnsi="Amazon Ember" w:cs="Amazon Ember"/>
          <w:sz w:val="20"/>
          <w:szCs w:val="20"/>
          <w:lang w:val="en-GB" w:eastAsia="en-GB" w:bidi="hi-IN"/>
        </w:rPr>
        <w:t xml:space="preserve"> </w:t>
      </w:r>
      <w:r w:rsidR="00132FAC">
        <w:rPr>
          <w:rFonts w:ascii="Amazon Ember" w:eastAsia="Times New Roman" w:hAnsi="Amazon Ember" w:cs="Amazon Ember"/>
          <w:sz w:val="20"/>
          <w:szCs w:val="20"/>
          <w:lang w:val="en-GB" w:eastAsia="en-GB" w:bidi="hi-IN"/>
        </w:rPr>
        <w:t>&amp;</w:t>
      </w:r>
      <w:r>
        <w:rPr>
          <w:rFonts w:ascii="Amazon Ember" w:eastAsia="Times New Roman" w:hAnsi="Amazon Ember" w:cs="Amazon Ember"/>
          <w:sz w:val="20"/>
          <w:szCs w:val="20"/>
          <w:lang w:val="en-GB" w:eastAsia="en-GB" w:bidi="hi-IN"/>
        </w:rPr>
        <w:t xml:space="preserve"> deployed artifacts, </w:t>
      </w:r>
      <w:r w:rsidRPr="009D4730">
        <w:rPr>
          <w:rFonts w:ascii="Amazon Ember" w:eastAsia="Times New Roman" w:hAnsi="Amazon Ember" w:cs="Amazon Ember"/>
          <w:sz w:val="20"/>
          <w:szCs w:val="20"/>
          <w:lang w:val="en-GB" w:eastAsia="en-GB" w:bidi="hi-IN"/>
        </w:rPr>
        <w:t xml:space="preserve">you must include a </w:t>
      </w:r>
      <w:r w:rsidR="00132FAC">
        <w:rPr>
          <w:rFonts w:ascii="Amazon Ember" w:eastAsia="Times New Roman" w:hAnsi="Amazon Ember" w:cs="Amazon Ember"/>
          <w:sz w:val="20"/>
          <w:szCs w:val="20"/>
          <w:lang w:val="en-GB" w:eastAsia="en-GB" w:bidi="hi-IN"/>
        </w:rPr>
        <w:t xml:space="preserve">read me for any specific instruction and assumptions you have made. </w:t>
      </w:r>
      <w:r w:rsidRPr="009D4730">
        <w:rPr>
          <w:rFonts w:ascii="Amazon Ember" w:eastAsia="Times New Roman" w:hAnsi="Amazon Ember" w:cs="Amazon Ember"/>
          <w:sz w:val="20"/>
          <w:szCs w:val="20"/>
          <w:lang w:val="en-GB" w:eastAsia="en-GB" w:bidi="hi-IN"/>
        </w:rPr>
        <w:t xml:space="preserve"> </w:t>
      </w:r>
    </w:p>
    <w:p w14:paraId="27ED0A3D" w14:textId="377A8018" w:rsidR="009D4730" w:rsidRDefault="00132FAC" w:rsidP="009D4730">
      <w:pPr>
        <w:numPr>
          <w:ilvl w:val="0"/>
          <w:numId w:val="1"/>
        </w:numPr>
        <w:spacing w:after="0" w:line="240" w:lineRule="auto"/>
        <w:textAlignment w:val="center"/>
        <w:rPr>
          <w:rFonts w:ascii="Amazon Ember" w:eastAsia="Times New Roman" w:hAnsi="Amazon Ember" w:cs="Amazon Ember"/>
          <w:sz w:val="20"/>
          <w:szCs w:val="20"/>
          <w:lang w:val="en-GB" w:eastAsia="en-GB" w:bidi="hi-IN"/>
        </w:rPr>
      </w:pPr>
      <w:r>
        <w:rPr>
          <w:rFonts w:ascii="Amazon Ember" w:eastAsia="Times New Roman" w:hAnsi="Amazon Ember" w:cs="Amazon Ember"/>
          <w:sz w:val="20"/>
          <w:szCs w:val="20"/>
          <w:lang w:val="en-GB" w:eastAsia="en-GB" w:bidi="hi-IN"/>
        </w:rPr>
        <w:t>Sub</w:t>
      </w:r>
      <w:r w:rsidR="009D4730" w:rsidRPr="009D4730">
        <w:rPr>
          <w:rFonts w:ascii="Amazon Ember" w:eastAsia="Times New Roman" w:hAnsi="Amazon Ember" w:cs="Amazon Ember"/>
          <w:sz w:val="20"/>
          <w:szCs w:val="20"/>
          <w:lang w:val="en-GB" w:eastAsia="en-GB" w:bidi="hi-IN"/>
        </w:rPr>
        <w:t>mit</w:t>
      </w:r>
      <w:r>
        <w:rPr>
          <w:rFonts w:ascii="Amazon Ember" w:eastAsia="Times New Roman" w:hAnsi="Amazon Ember" w:cs="Amazon Ember"/>
          <w:sz w:val="20"/>
          <w:szCs w:val="20"/>
          <w:lang w:val="en-GB" w:eastAsia="en-GB" w:bidi="hi-IN"/>
        </w:rPr>
        <w:t xml:space="preserve"> the p</w:t>
      </w:r>
      <w:r w:rsidR="009D4730" w:rsidRPr="009D4730">
        <w:rPr>
          <w:rFonts w:ascii="Amazon Ember" w:eastAsia="Times New Roman" w:hAnsi="Amazon Ember" w:cs="Amazon Ember"/>
          <w:sz w:val="20"/>
          <w:szCs w:val="20"/>
          <w:lang w:val="en-GB" w:eastAsia="en-GB" w:bidi="hi-IN"/>
        </w:rPr>
        <w:t xml:space="preserve">roduction quality code that you would write as part of development process. </w:t>
      </w:r>
    </w:p>
    <w:p w14:paraId="37B9FC0E" w14:textId="07966F72" w:rsidR="006D512A" w:rsidRDefault="00132FAC" w:rsidP="002F79C5">
      <w:pPr>
        <w:numPr>
          <w:ilvl w:val="0"/>
          <w:numId w:val="1"/>
        </w:numPr>
        <w:spacing w:after="0" w:line="240" w:lineRule="auto"/>
        <w:textAlignment w:val="center"/>
        <w:rPr>
          <w:rFonts w:ascii="Amazon Ember" w:eastAsia="Times New Roman" w:hAnsi="Amazon Ember" w:cs="Amazon Ember"/>
          <w:sz w:val="20"/>
          <w:szCs w:val="20"/>
          <w:lang w:val="en-GB" w:eastAsia="en-GB" w:bidi="hi-IN"/>
        </w:rPr>
      </w:pPr>
      <w:r w:rsidRPr="006D512A">
        <w:rPr>
          <w:rFonts w:ascii="Amazon Ember" w:eastAsia="Times New Roman" w:hAnsi="Amazon Ember" w:cs="Amazon Ember"/>
          <w:sz w:val="20"/>
          <w:szCs w:val="20"/>
          <w:lang w:val="en-GB" w:eastAsia="en-GB" w:bidi="hi-IN"/>
        </w:rPr>
        <w:t xml:space="preserve">Please deploy </w:t>
      </w:r>
      <w:r w:rsidR="006D512A">
        <w:rPr>
          <w:rFonts w:ascii="Amazon Ember" w:eastAsia="Times New Roman" w:hAnsi="Amazon Ember" w:cs="Amazon Ember"/>
          <w:sz w:val="20"/>
          <w:szCs w:val="20"/>
          <w:lang w:val="en-GB" w:eastAsia="en-GB" w:bidi="hi-IN"/>
        </w:rPr>
        <w:t xml:space="preserve">your application </w:t>
      </w:r>
      <w:r w:rsidRPr="006D512A">
        <w:rPr>
          <w:rFonts w:ascii="Amazon Ember" w:eastAsia="Times New Roman" w:hAnsi="Amazon Ember" w:cs="Amazon Ember"/>
          <w:sz w:val="20"/>
          <w:szCs w:val="20"/>
          <w:lang w:val="en-GB" w:eastAsia="en-GB" w:bidi="hi-IN"/>
        </w:rPr>
        <w:t>in AWS (Credits will be shared separately</w:t>
      </w:r>
      <w:r w:rsidR="006D512A" w:rsidRPr="006D512A">
        <w:rPr>
          <w:rFonts w:ascii="Amazon Ember" w:eastAsia="Times New Roman" w:hAnsi="Amazon Ember" w:cs="Amazon Ember"/>
          <w:sz w:val="20"/>
          <w:szCs w:val="20"/>
          <w:lang w:val="en-GB" w:eastAsia="en-GB" w:bidi="hi-IN"/>
        </w:rPr>
        <w:t>)</w:t>
      </w:r>
      <w:r w:rsidR="002F187E">
        <w:rPr>
          <w:rFonts w:ascii="Amazon Ember" w:eastAsia="Times New Roman" w:hAnsi="Amazon Ember" w:cs="Amazon Ember"/>
          <w:sz w:val="20"/>
          <w:szCs w:val="20"/>
          <w:lang w:val="en-GB" w:eastAsia="en-GB" w:bidi="hi-IN"/>
        </w:rPr>
        <w:t xml:space="preserve"> and share the public endpoint of your service. </w:t>
      </w:r>
    </w:p>
    <w:p w14:paraId="46E8F3E8" w14:textId="7FF46397" w:rsidR="00132FAC" w:rsidRPr="006D512A" w:rsidRDefault="003D254A" w:rsidP="002F79C5">
      <w:pPr>
        <w:numPr>
          <w:ilvl w:val="0"/>
          <w:numId w:val="1"/>
        </w:numPr>
        <w:spacing w:after="0" w:line="240" w:lineRule="auto"/>
        <w:textAlignment w:val="center"/>
        <w:rPr>
          <w:rFonts w:ascii="Amazon Ember" w:eastAsia="Times New Roman" w:hAnsi="Amazon Ember" w:cs="Amazon Ember"/>
          <w:sz w:val="20"/>
          <w:szCs w:val="20"/>
          <w:lang w:val="en-GB" w:eastAsia="en-GB" w:bidi="hi-IN"/>
        </w:rPr>
      </w:pPr>
      <w:r>
        <w:rPr>
          <w:rFonts w:ascii="Amazon Ember" w:eastAsia="Times New Roman" w:hAnsi="Amazon Ember" w:cs="Amazon Ember"/>
          <w:sz w:val="20"/>
          <w:szCs w:val="20"/>
          <w:lang w:val="en-GB" w:eastAsia="en-GB" w:bidi="hi-IN"/>
        </w:rPr>
        <w:t>P</w:t>
      </w:r>
      <w:r w:rsidR="00132FAC" w:rsidRPr="006D512A">
        <w:rPr>
          <w:rFonts w:ascii="Amazon Ember" w:eastAsia="Times New Roman" w:hAnsi="Amazon Ember" w:cs="Amazon Ember"/>
          <w:sz w:val="20"/>
          <w:szCs w:val="20"/>
          <w:lang w:val="en-GB" w:eastAsia="en-GB" w:bidi="hi-IN"/>
        </w:rPr>
        <w:t>lease</w:t>
      </w:r>
      <w:r w:rsidR="006D512A" w:rsidRPr="006D512A">
        <w:rPr>
          <w:rFonts w:ascii="Amazon Ember" w:eastAsia="Times New Roman" w:hAnsi="Amazon Ember" w:cs="Amazon Ember"/>
          <w:sz w:val="20"/>
          <w:szCs w:val="20"/>
          <w:lang w:val="en-GB" w:eastAsia="en-GB" w:bidi="hi-IN"/>
        </w:rPr>
        <w:t xml:space="preserve"> </w:t>
      </w:r>
      <w:r w:rsidR="00132FAC" w:rsidRPr="006D512A">
        <w:rPr>
          <w:rFonts w:ascii="Amazon Ember" w:eastAsia="Times New Roman" w:hAnsi="Amazon Ember" w:cs="Amazon Ember"/>
          <w:sz w:val="20"/>
          <w:szCs w:val="20"/>
          <w:lang w:val="en-GB" w:eastAsia="en-GB" w:bidi="hi-IN"/>
        </w:rPr>
        <w:t>share the source code and read me</w:t>
      </w:r>
      <w:r w:rsidR="00C43992">
        <w:rPr>
          <w:rFonts w:ascii="Amazon Ember" w:eastAsia="Times New Roman" w:hAnsi="Amazon Ember" w:cs="Amazon Ember"/>
          <w:sz w:val="20"/>
          <w:szCs w:val="20"/>
          <w:lang w:val="en-GB" w:eastAsia="en-GB" w:bidi="hi-IN"/>
        </w:rPr>
        <w:t xml:space="preserve"> (with instructions to deploy, with your choice of compute option)</w:t>
      </w:r>
      <w:r w:rsidR="00132FAC" w:rsidRPr="006D512A">
        <w:rPr>
          <w:rFonts w:ascii="Amazon Ember" w:eastAsia="Times New Roman" w:hAnsi="Amazon Ember" w:cs="Amazon Ember"/>
          <w:sz w:val="20"/>
          <w:szCs w:val="20"/>
          <w:lang w:val="en-GB" w:eastAsia="en-GB" w:bidi="hi-IN"/>
        </w:rPr>
        <w:t xml:space="preserve"> as a zip folder (excluding any binary </w:t>
      </w:r>
      <w:r w:rsidR="006D512A" w:rsidRPr="006D512A">
        <w:rPr>
          <w:rFonts w:ascii="Amazon Ember" w:eastAsia="Times New Roman" w:hAnsi="Amazon Ember" w:cs="Amazon Ember"/>
          <w:sz w:val="20"/>
          <w:szCs w:val="20"/>
          <w:lang w:val="en-GB" w:eastAsia="en-GB" w:bidi="hi-IN"/>
        </w:rPr>
        <w:t>or packages</w:t>
      </w:r>
      <w:r w:rsidR="00132FAC" w:rsidRPr="006D512A">
        <w:rPr>
          <w:rFonts w:ascii="Amazon Ember" w:eastAsia="Times New Roman" w:hAnsi="Amazon Ember" w:cs="Amazon Ember"/>
          <w:sz w:val="20"/>
          <w:szCs w:val="20"/>
          <w:lang w:val="en-GB" w:eastAsia="en-GB" w:bidi="hi-IN"/>
        </w:rPr>
        <w:t>).</w:t>
      </w:r>
    </w:p>
    <w:p w14:paraId="755A9B7B" w14:textId="77777777" w:rsidR="009D4730" w:rsidRPr="00A52DB6" w:rsidRDefault="009D4730" w:rsidP="00256B7E">
      <w:pPr>
        <w:rPr>
          <w:lang w:val="en-GB"/>
        </w:rPr>
      </w:pPr>
    </w:p>
    <w:tbl>
      <w:tblPr>
        <w:tblStyle w:val="TableGrid"/>
        <w:tblW w:w="5000" w:type="pct"/>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Description w:val="Problem of the week table"/>
      </w:tblPr>
      <w:tblGrid>
        <w:gridCol w:w="9006"/>
      </w:tblGrid>
      <w:tr w:rsidR="00941888" w:rsidRPr="00A52DB6" w14:paraId="659B1CC4" w14:textId="77777777" w:rsidTr="009D4730">
        <w:trPr>
          <w:trHeight w:hRule="exact" w:val="12069"/>
        </w:trPr>
        <w:tc>
          <w:tcPr>
            <w:tcW w:w="9006" w:type="dxa"/>
          </w:tcPr>
          <w:p w14:paraId="7E15B921" w14:textId="77777777" w:rsidR="009D4730" w:rsidRDefault="009D4730" w:rsidP="009D4730">
            <w:pPr>
              <w:pStyle w:val="NormalWeb"/>
              <w:spacing w:before="0" w:beforeAutospacing="0" w:after="0" w:afterAutospacing="0"/>
              <w:rPr>
                <w:rFonts w:ascii="Amazon Ember" w:hAnsi="Amazon Ember" w:cs="Amazon Ember"/>
                <w:sz w:val="19"/>
                <w:szCs w:val="19"/>
                <w:lang w:val="en-US"/>
              </w:rPr>
            </w:pPr>
            <w:bookmarkStart w:id="0" w:name="_Hlk522321710"/>
          </w:p>
          <w:p w14:paraId="75FC1465" w14:textId="226C113D" w:rsidR="009D4730" w:rsidRDefault="009D4730" w:rsidP="009D4730">
            <w:pPr>
              <w:pStyle w:val="NormalWeb"/>
              <w:spacing w:before="0" w:beforeAutospacing="0" w:after="0" w:afterAutospacing="0"/>
              <w:rPr>
                <w:rFonts w:ascii="Amazon Ember" w:hAnsi="Amazon Ember" w:cs="Amazon Ember"/>
                <w:sz w:val="19"/>
                <w:szCs w:val="19"/>
                <w:lang w:val="en-US"/>
              </w:rPr>
            </w:pPr>
            <w:r>
              <w:rPr>
                <w:rFonts w:ascii="Amazon Ember" w:hAnsi="Amazon Ember" w:cs="Amazon Ember"/>
                <w:sz w:val="19"/>
                <w:szCs w:val="19"/>
                <w:lang w:val="en-US"/>
              </w:rPr>
              <w:t xml:space="preserve">You are tasked to implement the back-end platform for a Multi-player Gaming software. The goal is to build an API to locate the actors in the game. All actors are tagged to the Landmarks and the purpose of the API is to provide routes between landmarks to suggest routes to the actors.  In order to achieve this, the game engine should be able to calculate - </w:t>
            </w:r>
          </w:p>
          <w:p w14:paraId="62A74BD8" w14:textId="77777777" w:rsidR="009D4730" w:rsidRDefault="009D4730" w:rsidP="009D4730">
            <w:pPr>
              <w:pStyle w:val="NormalWeb"/>
              <w:spacing w:before="0" w:beforeAutospacing="0" w:after="0" w:afterAutospacing="0"/>
              <w:rPr>
                <w:rFonts w:ascii="Amazon Ember" w:hAnsi="Amazon Ember" w:cs="Amazon Ember"/>
                <w:sz w:val="19"/>
                <w:szCs w:val="19"/>
                <w:lang w:val="en-US"/>
              </w:rPr>
            </w:pPr>
            <w:r>
              <w:rPr>
                <w:rFonts w:ascii="Amazon Ember" w:hAnsi="Amazon Ember" w:cs="Amazon Ember"/>
                <w:sz w:val="19"/>
                <w:szCs w:val="19"/>
                <w:lang w:val="en-US"/>
              </w:rPr>
              <w:t> </w:t>
            </w:r>
          </w:p>
          <w:p w14:paraId="47157FB3" w14:textId="77777777" w:rsidR="009D4730" w:rsidRDefault="009D4730" w:rsidP="009D4730">
            <w:pPr>
              <w:numPr>
                <w:ilvl w:val="0"/>
                <w:numId w:val="2"/>
              </w:numPr>
              <w:textAlignment w:val="center"/>
              <w:rPr>
                <w:rFonts w:ascii="Calibri" w:hAnsi="Calibri" w:cs="Calibri"/>
                <w:sz w:val="22"/>
                <w:szCs w:val="22"/>
              </w:rPr>
            </w:pPr>
            <w:r>
              <w:rPr>
                <w:rFonts w:ascii="Amazon Ember" w:hAnsi="Amazon Ember" w:cs="Amazon Ember"/>
                <w:sz w:val="19"/>
                <w:szCs w:val="19"/>
              </w:rPr>
              <w:t>The distance along certain routes via landmarks</w:t>
            </w:r>
          </w:p>
          <w:p w14:paraId="1ED0D4E4" w14:textId="77777777" w:rsidR="009D4730" w:rsidRDefault="009D4730" w:rsidP="009D4730">
            <w:pPr>
              <w:numPr>
                <w:ilvl w:val="0"/>
                <w:numId w:val="2"/>
              </w:numPr>
              <w:textAlignment w:val="center"/>
              <w:rPr>
                <w:rFonts w:ascii="Calibri" w:hAnsi="Calibri" w:cs="Calibri"/>
                <w:sz w:val="22"/>
                <w:szCs w:val="22"/>
              </w:rPr>
            </w:pPr>
            <w:r>
              <w:rPr>
                <w:rFonts w:ascii="Amazon Ember" w:hAnsi="Amazon Ember" w:cs="Amazon Ember"/>
                <w:sz w:val="19"/>
                <w:szCs w:val="19"/>
              </w:rPr>
              <w:t>The number of different routes between landmarks.</w:t>
            </w:r>
          </w:p>
          <w:p w14:paraId="4C83E0A8" w14:textId="77777777" w:rsidR="009D4730" w:rsidRDefault="009D4730" w:rsidP="009D4730">
            <w:pPr>
              <w:pStyle w:val="NormalWeb"/>
              <w:spacing w:before="0" w:beforeAutospacing="0" w:after="0" w:afterAutospacing="0"/>
              <w:rPr>
                <w:rFonts w:ascii="Amazon Ember" w:hAnsi="Amazon Ember" w:cs="Amazon Ember"/>
                <w:sz w:val="19"/>
                <w:szCs w:val="19"/>
                <w:lang w:val="en-US"/>
              </w:rPr>
            </w:pPr>
            <w:r>
              <w:rPr>
                <w:rFonts w:ascii="Amazon Ember" w:hAnsi="Amazon Ember" w:cs="Amazon Ember"/>
                <w:sz w:val="19"/>
                <w:szCs w:val="19"/>
                <w:lang w:val="en-US"/>
              </w:rPr>
              <w:t> </w:t>
            </w:r>
          </w:p>
          <w:p w14:paraId="7A4E5EDA" w14:textId="458725FE" w:rsidR="009D4730" w:rsidRDefault="009D4730" w:rsidP="009D4730">
            <w:pPr>
              <w:pStyle w:val="NormalWeb"/>
              <w:spacing w:before="0" w:beforeAutospacing="0" w:after="0" w:afterAutospacing="0"/>
              <w:rPr>
                <w:rFonts w:ascii="Amazon Ember" w:hAnsi="Amazon Ember" w:cs="Amazon Ember"/>
                <w:sz w:val="19"/>
                <w:szCs w:val="19"/>
                <w:lang w:val="en-US"/>
              </w:rPr>
            </w:pPr>
            <w:r>
              <w:rPr>
                <w:rFonts w:ascii="Amazon Ember" w:hAnsi="Amazon Ember" w:cs="Amazon Ember"/>
                <w:sz w:val="19"/>
                <w:szCs w:val="19"/>
                <w:lang w:val="en-US"/>
              </w:rPr>
              <w:t>The input to the program should consist of set of data represented by Starting Landmark, Ending Landmark and directed distance. A given route should not appear more than once. The starting and ending landmark cannot be the same for a given route. For input data you can use a formatted input so for e.g. A route from A to B landmarks with a distance of 3Km will be represented as AB3. For queries where no path exists between 2 landmarks, output should be. returned as “Path not found".</w:t>
            </w:r>
          </w:p>
          <w:p w14:paraId="2B99B886" w14:textId="77777777" w:rsidR="009D4730" w:rsidRDefault="009D4730" w:rsidP="009D4730">
            <w:pPr>
              <w:pStyle w:val="NormalWeb"/>
              <w:spacing w:before="0" w:beforeAutospacing="0" w:after="0" w:afterAutospacing="0"/>
              <w:rPr>
                <w:rFonts w:ascii="Amazon Ember" w:hAnsi="Amazon Ember" w:cs="Amazon Ember"/>
                <w:sz w:val="19"/>
                <w:szCs w:val="19"/>
                <w:lang w:val="en-US"/>
              </w:rPr>
            </w:pPr>
            <w:r>
              <w:rPr>
                <w:rFonts w:ascii="Amazon Ember" w:hAnsi="Amazon Ember" w:cs="Amazon Ember"/>
                <w:sz w:val="19"/>
                <w:szCs w:val="19"/>
                <w:lang w:val="en-US"/>
              </w:rPr>
              <w:t> </w:t>
            </w:r>
          </w:p>
          <w:p w14:paraId="4348B2BD" w14:textId="77777777" w:rsidR="009D4730" w:rsidRDefault="009D4730" w:rsidP="009D4730">
            <w:pPr>
              <w:pStyle w:val="NormalWeb"/>
              <w:spacing w:before="0" w:beforeAutospacing="0" w:after="0" w:afterAutospacing="0"/>
              <w:rPr>
                <w:rFonts w:ascii="Amazon Ember" w:hAnsi="Amazon Ember" w:cs="Amazon Ember"/>
                <w:sz w:val="19"/>
                <w:szCs w:val="19"/>
                <w:lang w:val="en-US"/>
              </w:rPr>
            </w:pPr>
            <w:r>
              <w:rPr>
                <w:rFonts w:ascii="Amazon Ember" w:hAnsi="Amazon Ember" w:cs="Amazon Ember"/>
                <w:sz w:val="19"/>
                <w:szCs w:val="19"/>
                <w:lang w:val="en-US"/>
              </w:rPr>
              <w:t>The Program should be able to answer following question -</w:t>
            </w:r>
          </w:p>
          <w:p w14:paraId="56FDD021" w14:textId="77777777" w:rsidR="009D4730" w:rsidRDefault="009D4730" w:rsidP="009D4730">
            <w:pPr>
              <w:pStyle w:val="NormalWeb"/>
              <w:spacing w:before="0" w:beforeAutospacing="0" w:after="0" w:afterAutospacing="0"/>
              <w:rPr>
                <w:rFonts w:ascii="Amazon Ember" w:hAnsi="Amazon Ember" w:cs="Amazon Ember"/>
                <w:sz w:val="19"/>
                <w:szCs w:val="19"/>
                <w:lang w:val="en-US"/>
              </w:rPr>
            </w:pPr>
            <w:r>
              <w:rPr>
                <w:rFonts w:ascii="Amazon Ember" w:hAnsi="Amazon Ember" w:cs="Amazon Ember"/>
                <w:sz w:val="19"/>
                <w:szCs w:val="19"/>
                <w:lang w:val="en-US"/>
              </w:rPr>
              <w:t> </w:t>
            </w:r>
          </w:p>
          <w:p w14:paraId="6226692A" w14:textId="02BC4497" w:rsidR="009D4730" w:rsidRDefault="009D4730" w:rsidP="009D4730">
            <w:pPr>
              <w:numPr>
                <w:ilvl w:val="0"/>
                <w:numId w:val="3"/>
              </w:numPr>
              <w:textAlignment w:val="center"/>
              <w:rPr>
                <w:rFonts w:ascii="Amazon Ember" w:hAnsi="Amazon Ember" w:cs="Amazon Ember"/>
                <w:sz w:val="19"/>
                <w:szCs w:val="19"/>
                <w:lang w:val="en-GB"/>
              </w:rPr>
            </w:pPr>
            <w:r>
              <w:rPr>
                <w:rFonts w:ascii="Amazon Ember" w:hAnsi="Amazon Ember" w:cs="Amazon Ember"/>
                <w:sz w:val="19"/>
                <w:szCs w:val="19"/>
                <w:lang w:val="en-GB"/>
              </w:rPr>
              <w:t xml:space="preserve">The distance between landmarks via the route </w:t>
            </w:r>
            <w:r>
              <w:rPr>
                <w:rFonts w:ascii="Amazon Ember" w:hAnsi="Amazon Ember" w:cs="Amazon Ember"/>
                <w:sz w:val="19"/>
                <w:szCs w:val="19"/>
              </w:rPr>
              <w:t xml:space="preserve">A-B-C </w:t>
            </w:r>
            <w:r>
              <w:rPr>
                <w:rFonts w:ascii="Amazon Ember" w:hAnsi="Amazon Ember" w:cs="Amazon Ember"/>
                <w:sz w:val="19"/>
                <w:szCs w:val="19"/>
                <w:lang w:val="en-GB"/>
              </w:rPr>
              <w:t>.</w:t>
            </w:r>
          </w:p>
          <w:p w14:paraId="769D4EAA" w14:textId="17FBD912" w:rsidR="009D4730" w:rsidRDefault="009D4730" w:rsidP="009D4730">
            <w:pPr>
              <w:numPr>
                <w:ilvl w:val="0"/>
                <w:numId w:val="3"/>
              </w:numPr>
              <w:textAlignment w:val="center"/>
              <w:rPr>
                <w:rFonts w:ascii="Amazon Ember" w:hAnsi="Amazon Ember" w:cs="Amazon Ember"/>
                <w:sz w:val="19"/>
                <w:szCs w:val="19"/>
                <w:lang w:val="en-GB"/>
              </w:rPr>
            </w:pPr>
            <w:r>
              <w:rPr>
                <w:rFonts w:ascii="Amazon Ember" w:hAnsi="Amazon Ember" w:cs="Amazon Ember"/>
                <w:sz w:val="19"/>
                <w:szCs w:val="19"/>
                <w:lang w:val="en-GB"/>
              </w:rPr>
              <w:t xml:space="preserve">The distance between landmarks via the route </w:t>
            </w:r>
            <w:r>
              <w:rPr>
                <w:rFonts w:ascii="Amazon Ember" w:hAnsi="Amazon Ember" w:cs="Amazon Ember"/>
                <w:sz w:val="19"/>
                <w:szCs w:val="19"/>
              </w:rPr>
              <w:t>A-E-B-C-D.</w:t>
            </w:r>
          </w:p>
          <w:p w14:paraId="0BDFCADE" w14:textId="77777777" w:rsidR="009D4730" w:rsidRDefault="009D4730" w:rsidP="009D4730">
            <w:pPr>
              <w:numPr>
                <w:ilvl w:val="0"/>
                <w:numId w:val="3"/>
              </w:numPr>
              <w:textAlignment w:val="center"/>
              <w:rPr>
                <w:rFonts w:ascii="Amazon Ember" w:hAnsi="Amazon Ember" w:cs="Amazon Ember"/>
                <w:sz w:val="19"/>
                <w:szCs w:val="19"/>
                <w:lang w:val="en-GB"/>
              </w:rPr>
            </w:pPr>
            <w:r>
              <w:rPr>
                <w:rFonts w:ascii="Amazon Ember" w:hAnsi="Amazon Ember" w:cs="Amazon Ember"/>
                <w:sz w:val="19"/>
                <w:szCs w:val="19"/>
                <w:lang w:val="en-GB"/>
              </w:rPr>
              <w:t xml:space="preserve">The distance between landmarks via the route </w:t>
            </w:r>
            <w:r>
              <w:rPr>
                <w:rFonts w:ascii="Amazon Ember" w:hAnsi="Amazon Ember" w:cs="Amazon Ember"/>
                <w:sz w:val="19"/>
                <w:szCs w:val="19"/>
              </w:rPr>
              <w:t xml:space="preserve">A-E-D </w:t>
            </w:r>
            <w:r>
              <w:rPr>
                <w:rFonts w:ascii="Amazon Ember" w:hAnsi="Amazon Ember" w:cs="Amazon Ember"/>
                <w:sz w:val="19"/>
                <w:szCs w:val="19"/>
                <w:lang w:val="en-GB"/>
              </w:rPr>
              <w:t>.</w:t>
            </w:r>
          </w:p>
          <w:p w14:paraId="23766AE9" w14:textId="77777777" w:rsidR="009D4730" w:rsidRDefault="009D4730" w:rsidP="009D4730">
            <w:pPr>
              <w:numPr>
                <w:ilvl w:val="0"/>
                <w:numId w:val="3"/>
              </w:numPr>
              <w:textAlignment w:val="center"/>
              <w:rPr>
                <w:rFonts w:ascii="Amazon Ember" w:hAnsi="Amazon Ember" w:cs="Amazon Ember"/>
                <w:sz w:val="19"/>
                <w:szCs w:val="19"/>
                <w:lang w:val="en-GB"/>
              </w:rPr>
            </w:pPr>
            <w:r>
              <w:rPr>
                <w:rFonts w:ascii="Amazon Ember" w:hAnsi="Amazon Ember" w:cs="Amazon Ember"/>
                <w:sz w:val="19"/>
                <w:szCs w:val="19"/>
                <w:lang w:val="en-GB"/>
              </w:rPr>
              <w:t>The number of routes starting at A and ending at C with a maximum of 2 stops.</w:t>
            </w:r>
          </w:p>
          <w:p w14:paraId="10F03255" w14:textId="77777777" w:rsidR="009D4730" w:rsidRDefault="009D4730" w:rsidP="009D4730">
            <w:pPr>
              <w:pStyle w:val="NormalWeb"/>
              <w:spacing w:before="0" w:beforeAutospacing="0" w:after="0" w:afterAutospacing="0"/>
              <w:rPr>
                <w:rFonts w:ascii="Amazon Ember" w:hAnsi="Amazon Ember" w:cs="Amazon Ember"/>
                <w:sz w:val="19"/>
                <w:szCs w:val="19"/>
                <w:lang w:val="en-GB"/>
              </w:rPr>
            </w:pPr>
            <w:r>
              <w:rPr>
                <w:rFonts w:ascii="Amazon Ember" w:hAnsi="Amazon Ember" w:cs="Amazon Ember"/>
                <w:sz w:val="19"/>
                <w:szCs w:val="19"/>
                <w:lang w:val="en-GB"/>
              </w:rPr>
              <w:t> </w:t>
            </w:r>
          </w:p>
          <w:p w14:paraId="69C79781" w14:textId="77777777" w:rsidR="009D4730" w:rsidRDefault="009D4730" w:rsidP="009D4730">
            <w:pPr>
              <w:pStyle w:val="Heading2"/>
              <w:spacing w:before="0" w:beforeAutospacing="0" w:after="0" w:afterAutospacing="0"/>
              <w:outlineLvl w:val="1"/>
              <w:rPr>
                <w:rFonts w:ascii="Calibri" w:hAnsi="Calibri" w:cs="Calibri"/>
                <w:color w:val="2E75B5"/>
                <w:sz w:val="28"/>
                <w:szCs w:val="28"/>
                <w:lang w:val="en-GB"/>
              </w:rPr>
            </w:pPr>
            <w:r>
              <w:rPr>
                <w:rFonts w:ascii="Calibri" w:hAnsi="Calibri" w:cs="Calibri"/>
                <w:color w:val="2E75B5"/>
                <w:sz w:val="28"/>
                <w:szCs w:val="28"/>
                <w:lang w:val="en-GB"/>
              </w:rPr>
              <w:t xml:space="preserve">Sample input to test with </w:t>
            </w:r>
          </w:p>
          <w:p w14:paraId="290C2BA6" w14:textId="77777777" w:rsidR="009D4730" w:rsidRDefault="009D4730" w:rsidP="009D4730">
            <w:pPr>
              <w:pStyle w:val="NormalWeb"/>
              <w:spacing w:before="0" w:beforeAutospacing="0" w:after="0" w:afterAutospacing="0"/>
              <w:rPr>
                <w:rFonts w:ascii="Amazon Ember" w:hAnsi="Amazon Ember" w:cs="Amazon Ember"/>
                <w:sz w:val="19"/>
                <w:szCs w:val="19"/>
                <w:lang w:val="en-GB"/>
              </w:rPr>
            </w:pPr>
            <w:r>
              <w:rPr>
                <w:rFonts w:ascii="Amazon Ember" w:hAnsi="Amazon Ember" w:cs="Amazon Ember"/>
                <w:sz w:val="19"/>
                <w:szCs w:val="19"/>
                <w:lang w:val="en-GB"/>
              </w:rPr>
              <w:t> </w:t>
            </w:r>
          </w:p>
          <w:p w14:paraId="52F3357A" w14:textId="77777777" w:rsidR="009D4730" w:rsidRDefault="009D4730" w:rsidP="009D4730">
            <w:pPr>
              <w:pStyle w:val="NormalWeb"/>
              <w:spacing w:before="0" w:beforeAutospacing="0" w:after="0" w:afterAutospacing="0"/>
              <w:rPr>
                <w:rFonts w:ascii="Amazon Ember" w:hAnsi="Amazon Ember" w:cs="Amazon Ember"/>
                <w:sz w:val="19"/>
                <w:szCs w:val="19"/>
                <w:lang w:val="en-GB"/>
              </w:rPr>
            </w:pPr>
            <w:r>
              <w:rPr>
                <w:rFonts w:ascii="Amazon Ember" w:hAnsi="Amazon Ember" w:cs="Amazon Ember"/>
                <w:sz w:val="19"/>
                <w:szCs w:val="19"/>
                <w:lang w:val="en-GB"/>
              </w:rPr>
              <w:t>AB3, BC9, CD3, DE6, AD4, DA5, CE2, AE4,EB1</w:t>
            </w:r>
          </w:p>
          <w:p w14:paraId="57576FAC" w14:textId="77777777" w:rsidR="009D4730" w:rsidRDefault="009D4730" w:rsidP="009D4730">
            <w:pPr>
              <w:pStyle w:val="NormalWeb"/>
              <w:spacing w:before="0" w:beforeAutospacing="0" w:after="0" w:afterAutospacing="0"/>
              <w:rPr>
                <w:rFonts w:ascii="Amazon Ember" w:hAnsi="Amazon Ember" w:cs="Amazon Ember"/>
                <w:sz w:val="19"/>
                <w:szCs w:val="19"/>
                <w:lang w:val="en-GB"/>
              </w:rPr>
            </w:pPr>
            <w:r>
              <w:rPr>
                <w:rFonts w:ascii="Amazon Ember" w:hAnsi="Amazon Ember" w:cs="Amazon Ember"/>
                <w:sz w:val="19"/>
                <w:szCs w:val="19"/>
                <w:lang w:val="en-GB"/>
              </w:rPr>
              <w:t> </w:t>
            </w:r>
          </w:p>
          <w:p w14:paraId="5063F7F8" w14:textId="03E6638D" w:rsidR="009D4730" w:rsidRDefault="009D4730" w:rsidP="009D4730">
            <w:pPr>
              <w:pStyle w:val="Heading2"/>
              <w:spacing w:before="0" w:beforeAutospacing="0" w:after="0" w:afterAutospacing="0"/>
              <w:outlineLvl w:val="1"/>
              <w:rPr>
                <w:rFonts w:ascii="Calibri" w:hAnsi="Calibri" w:cs="Calibri"/>
                <w:color w:val="2E75B5"/>
                <w:sz w:val="28"/>
                <w:szCs w:val="28"/>
                <w:lang w:val="en-GB"/>
              </w:rPr>
            </w:pPr>
            <w:r>
              <w:rPr>
                <w:rFonts w:ascii="Calibri" w:hAnsi="Calibri" w:cs="Calibri"/>
                <w:color w:val="2E75B5"/>
                <w:sz w:val="28"/>
                <w:szCs w:val="28"/>
                <w:lang w:val="en-GB"/>
              </w:rPr>
              <w:t>Expected Output from Sample Input</w:t>
            </w:r>
          </w:p>
          <w:p w14:paraId="262CC0CF" w14:textId="77777777" w:rsidR="009D4730" w:rsidRDefault="009D4730" w:rsidP="009D4730">
            <w:pPr>
              <w:pStyle w:val="NormalWeb"/>
              <w:spacing w:before="0" w:beforeAutospacing="0" w:after="0" w:afterAutospacing="0"/>
              <w:rPr>
                <w:rFonts w:ascii="Amazon Ember" w:hAnsi="Amazon Ember" w:cs="Amazon Ember"/>
                <w:sz w:val="19"/>
                <w:szCs w:val="19"/>
                <w:lang w:val="en-GB"/>
              </w:rPr>
            </w:pPr>
            <w:r>
              <w:rPr>
                <w:rFonts w:ascii="Amazon Ember" w:hAnsi="Amazon Ember" w:cs="Amazon Ember"/>
                <w:sz w:val="19"/>
                <w:szCs w:val="19"/>
                <w:lang w:val="en-GB"/>
              </w:rPr>
              <w:t> </w:t>
            </w:r>
          </w:p>
          <w:p w14:paraId="1DED8544" w14:textId="77777777" w:rsidR="009D4730" w:rsidRDefault="009D4730" w:rsidP="009D4730">
            <w:pPr>
              <w:numPr>
                <w:ilvl w:val="0"/>
                <w:numId w:val="4"/>
              </w:numPr>
              <w:textAlignment w:val="center"/>
              <w:rPr>
                <w:rFonts w:ascii="Calibri" w:hAnsi="Calibri" w:cs="Calibri"/>
                <w:sz w:val="22"/>
                <w:szCs w:val="22"/>
                <w:lang w:val="en-GB"/>
              </w:rPr>
            </w:pPr>
            <w:r>
              <w:rPr>
                <w:rFonts w:ascii="Amazon Ember" w:hAnsi="Amazon Ember" w:cs="Amazon Ember"/>
                <w:sz w:val="19"/>
                <w:szCs w:val="19"/>
                <w:lang w:val="en-GB"/>
              </w:rPr>
              <w:t>12</w:t>
            </w:r>
          </w:p>
          <w:p w14:paraId="3C1E40CB" w14:textId="77777777" w:rsidR="009D4730" w:rsidRDefault="009D4730" w:rsidP="009D4730">
            <w:pPr>
              <w:numPr>
                <w:ilvl w:val="0"/>
                <w:numId w:val="4"/>
              </w:numPr>
              <w:textAlignment w:val="center"/>
              <w:rPr>
                <w:rFonts w:ascii="Calibri" w:hAnsi="Calibri" w:cs="Calibri"/>
                <w:sz w:val="22"/>
                <w:szCs w:val="22"/>
                <w:lang w:val="en-GB"/>
              </w:rPr>
            </w:pPr>
            <w:r>
              <w:rPr>
                <w:rFonts w:ascii="Amazon Ember" w:hAnsi="Amazon Ember" w:cs="Amazon Ember"/>
                <w:sz w:val="19"/>
                <w:szCs w:val="19"/>
                <w:lang w:val="en-GB"/>
              </w:rPr>
              <w:t>17</w:t>
            </w:r>
          </w:p>
          <w:p w14:paraId="6FA88356" w14:textId="77777777" w:rsidR="009D4730" w:rsidRDefault="009D4730" w:rsidP="009D4730">
            <w:pPr>
              <w:numPr>
                <w:ilvl w:val="0"/>
                <w:numId w:val="4"/>
              </w:numPr>
              <w:textAlignment w:val="center"/>
              <w:rPr>
                <w:rFonts w:ascii="Calibri" w:hAnsi="Calibri" w:cs="Calibri"/>
                <w:sz w:val="22"/>
                <w:szCs w:val="22"/>
              </w:rPr>
            </w:pPr>
            <w:r>
              <w:rPr>
                <w:rFonts w:ascii="Amazon Ember" w:hAnsi="Amazon Ember" w:cs="Amazon Ember"/>
                <w:sz w:val="19"/>
                <w:szCs w:val="19"/>
              </w:rPr>
              <w:t>Path not found.</w:t>
            </w:r>
          </w:p>
          <w:p w14:paraId="2EC3610C" w14:textId="77777777" w:rsidR="009D4730" w:rsidRDefault="009D4730" w:rsidP="009D4730">
            <w:pPr>
              <w:numPr>
                <w:ilvl w:val="0"/>
                <w:numId w:val="4"/>
              </w:numPr>
              <w:textAlignment w:val="center"/>
              <w:rPr>
                <w:rFonts w:ascii="Calibri" w:hAnsi="Calibri" w:cs="Calibri"/>
                <w:sz w:val="22"/>
                <w:szCs w:val="22"/>
              </w:rPr>
            </w:pPr>
            <w:r>
              <w:rPr>
                <w:rFonts w:ascii="Amazon Ember" w:hAnsi="Amazon Ember" w:cs="Amazon Ember"/>
                <w:sz w:val="19"/>
                <w:szCs w:val="19"/>
              </w:rPr>
              <w:t>2</w:t>
            </w:r>
          </w:p>
          <w:p w14:paraId="186EC4EE" w14:textId="77777777" w:rsidR="009D4730" w:rsidRDefault="009D4730" w:rsidP="009D4730">
            <w:pPr>
              <w:pStyle w:val="NormalWeb"/>
              <w:spacing w:before="0" w:beforeAutospacing="0" w:after="0" w:afterAutospacing="0"/>
              <w:rPr>
                <w:rFonts w:ascii="Amazon Ember" w:hAnsi="Amazon Ember" w:cs="Amazon Ember"/>
                <w:sz w:val="19"/>
                <w:szCs w:val="19"/>
                <w:lang w:val="en-GB"/>
              </w:rPr>
            </w:pPr>
            <w:r>
              <w:rPr>
                <w:rFonts w:ascii="Amazon Ember" w:hAnsi="Amazon Ember" w:cs="Amazon Ember"/>
                <w:sz w:val="19"/>
                <w:szCs w:val="19"/>
                <w:lang w:val="en-GB"/>
              </w:rPr>
              <w:t> </w:t>
            </w:r>
          </w:p>
          <w:p w14:paraId="6C85A172" w14:textId="77C6F359" w:rsidR="009D4730" w:rsidRDefault="009D4730" w:rsidP="009D4730">
            <w:pPr>
              <w:pStyle w:val="Heading2"/>
              <w:spacing w:before="0" w:beforeAutospacing="0" w:after="0" w:afterAutospacing="0"/>
              <w:outlineLvl w:val="1"/>
              <w:rPr>
                <w:rFonts w:ascii="Calibri" w:hAnsi="Calibri" w:cs="Calibri"/>
                <w:color w:val="2E75B5"/>
                <w:sz w:val="28"/>
                <w:szCs w:val="28"/>
                <w:lang w:val="en-GB"/>
              </w:rPr>
            </w:pPr>
            <w:r>
              <w:rPr>
                <w:rFonts w:ascii="Calibri" w:hAnsi="Calibri" w:cs="Calibri"/>
                <w:color w:val="2E75B5"/>
                <w:sz w:val="28"/>
                <w:szCs w:val="28"/>
                <w:lang w:val="en-GB"/>
              </w:rPr>
              <w:t xml:space="preserve">Deployment - </w:t>
            </w:r>
          </w:p>
          <w:p w14:paraId="5D8F7B16" w14:textId="77777777" w:rsidR="009D4730" w:rsidRDefault="009D4730" w:rsidP="009D4730">
            <w:pPr>
              <w:pStyle w:val="NormalWeb"/>
              <w:spacing w:before="0" w:beforeAutospacing="0" w:after="0" w:afterAutospacing="0"/>
              <w:rPr>
                <w:rFonts w:ascii="Amazon Ember" w:hAnsi="Amazon Ember" w:cs="Amazon Ember"/>
                <w:sz w:val="19"/>
                <w:szCs w:val="19"/>
                <w:lang w:val="en-GB"/>
              </w:rPr>
            </w:pPr>
            <w:r>
              <w:rPr>
                <w:rFonts w:ascii="Amazon Ember" w:hAnsi="Amazon Ember" w:cs="Amazon Ember"/>
                <w:sz w:val="19"/>
                <w:szCs w:val="19"/>
                <w:lang w:val="en-GB"/>
              </w:rPr>
              <w:t> </w:t>
            </w:r>
          </w:p>
          <w:p w14:paraId="6471F1C0" w14:textId="53AA3D11" w:rsidR="009D4730" w:rsidRDefault="009D4730" w:rsidP="009D4730">
            <w:pPr>
              <w:pStyle w:val="NormalWeb"/>
              <w:spacing w:before="0" w:beforeAutospacing="0" w:after="0" w:afterAutospacing="0"/>
              <w:rPr>
                <w:rFonts w:ascii="Amazon Ember" w:hAnsi="Amazon Ember" w:cs="Amazon Ember"/>
                <w:sz w:val="19"/>
                <w:szCs w:val="19"/>
                <w:lang w:val="en-GB"/>
              </w:rPr>
            </w:pPr>
            <w:r>
              <w:rPr>
                <w:rFonts w:ascii="Amazon Ember" w:hAnsi="Amazon Ember" w:cs="Amazon Ember"/>
                <w:sz w:val="19"/>
                <w:szCs w:val="19"/>
                <w:lang w:val="en-GB"/>
              </w:rPr>
              <w:t xml:space="preserve">Once the API is developed, please enable the Swagger specification along with Swagger UI for the same and deploy it in your choice of appropriate Cloud compute option. </w:t>
            </w:r>
          </w:p>
          <w:p w14:paraId="776C92E8" w14:textId="6D96E0B1" w:rsidR="009D4730" w:rsidRDefault="009D4730" w:rsidP="009D4730">
            <w:pPr>
              <w:pStyle w:val="NormalWeb"/>
              <w:spacing w:before="0" w:beforeAutospacing="0" w:after="0" w:afterAutospacing="0"/>
              <w:rPr>
                <w:rFonts w:ascii="Amazon Ember" w:hAnsi="Amazon Ember" w:cs="Amazon Ember"/>
                <w:sz w:val="19"/>
                <w:szCs w:val="19"/>
                <w:lang w:val="en-GB"/>
              </w:rPr>
            </w:pPr>
            <w:r>
              <w:rPr>
                <w:rFonts w:ascii="Amazon Ember" w:hAnsi="Amazon Ember" w:cs="Amazon Ember"/>
                <w:sz w:val="19"/>
                <w:szCs w:val="19"/>
                <w:lang w:val="en-GB"/>
              </w:rPr>
              <w:t>  </w:t>
            </w:r>
          </w:p>
          <w:p w14:paraId="6989971A" w14:textId="73D28074" w:rsidR="009D4730" w:rsidRDefault="009D4730" w:rsidP="009D4730">
            <w:pPr>
              <w:pStyle w:val="Heading2"/>
              <w:spacing w:before="0" w:beforeAutospacing="0" w:after="0" w:afterAutospacing="0"/>
              <w:outlineLvl w:val="1"/>
              <w:rPr>
                <w:rFonts w:ascii="Amazon Ember" w:hAnsi="Amazon Ember" w:cs="Amazon Ember"/>
                <w:sz w:val="19"/>
                <w:szCs w:val="19"/>
                <w:lang w:val="en-GB"/>
              </w:rPr>
            </w:pPr>
            <w:r>
              <w:rPr>
                <w:rFonts w:ascii="Calibri" w:hAnsi="Calibri" w:cs="Calibri"/>
                <w:color w:val="2E75B5"/>
                <w:sz w:val="28"/>
                <w:szCs w:val="28"/>
                <w:lang w:val="en-GB"/>
              </w:rPr>
              <w:t xml:space="preserve">Guidance - </w:t>
            </w:r>
            <w:r>
              <w:rPr>
                <w:rFonts w:ascii="Amazon Ember" w:hAnsi="Amazon Ember" w:cs="Amazon Ember"/>
                <w:sz w:val="19"/>
                <w:szCs w:val="19"/>
                <w:lang w:val="en-GB"/>
              </w:rPr>
              <w:t> </w:t>
            </w:r>
          </w:p>
          <w:p w14:paraId="5E76A440" w14:textId="77777777" w:rsidR="009D4730" w:rsidRDefault="009D4730" w:rsidP="009D4730">
            <w:pPr>
              <w:pStyle w:val="NormalWeb"/>
              <w:spacing w:before="0" w:beforeAutospacing="0" w:after="0" w:afterAutospacing="0"/>
              <w:ind w:left="540"/>
              <w:rPr>
                <w:rFonts w:ascii="Amazon Ember" w:hAnsi="Amazon Ember" w:cs="Amazon Ember"/>
                <w:sz w:val="19"/>
                <w:szCs w:val="19"/>
                <w:lang w:val="en-GB"/>
              </w:rPr>
            </w:pPr>
            <w:r>
              <w:rPr>
                <w:rFonts w:ascii="Amazon Ember" w:hAnsi="Amazon Ember" w:cs="Amazon Ember"/>
                <w:sz w:val="19"/>
                <w:szCs w:val="19"/>
                <w:lang w:val="en-GB"/>
              </w:rPr>
              <w:t> </w:t>
            </w:r>
          </w:p>
          <w:p w14:paraId="088802FF" w14:textId="77777777" w:rsidR="009D4730" w:rsidRDefault="009D4730" w:rsidP="009D4730">
            <w:pPr>
              <w:numPr>
                <w:ilvl w:val="0"/>
                <w:numId w:val="5"/>
              </w:numPr>
              <w:textAlignment w:val="center"/>
              <w:rPr>
                <w:rFonts w:ascii="Amazon Ember" w:hAnsi="Amazon Ember" w:cs="Amazon Ember"/>
                <w:sz w:val="19"/>
                <w:szCs w:val="19"/>
                <w:lang w:val="en-GB"/>
              </w:rPr>
            </w:pPr>
            <w:r>
              <w:rPr>
                <w:rFonts w:ascii="Amazon Ember" w:hAnsi="Amazon Ember" w:cs="Amazon Ember"/>
                <w:sz w:val="19"/>
                <w:szCs w:val="19"/>
                <w:lang w:val="en-GB"/>
              </w:rPr>
              <w:t xml:space="preserve">Building a front end is not necessary (Swagger UI for testing is enough), however we will be happy to see your skills. </w:t>
            </w:r>
          </w:p>
          <w:p w14:paraId="64E798A6" w14:textId="77777777" w:rsidR="009D4730" w:rsidRDefault="009D4730" w:rsidP="009D4730">
            <w:pPr>
              <w:numPr>
                <w:ilvl w:val="0"/>
                <w:numId w:val="5"/>
              </w:numPr>
              <w:textAlignment w:val="center"/>
              <w:rPr>
                <w:rFonts w:ascii="Amazon Ember" w:hAnsi="Amazon Ember" w:cs="Amazon Ember"/>
                <w:sz w:val="19"/>
                <w:szCs w:val="19"/>
                <w:lang w:val="en-GB"/>
              </w:rPr>
            </w:pPr>
            <w:r>
              <w:rPr>
                <w:rFonts w:ascii="Amazon Ember" w:hAnsi="Amazon Ember" w:cs="Amazon Ember"/>
                <w:sz w:val="19"/>
                <w:szCs w:val="19"/>
                <w:lang w:val="en-GB"/>
              </w:rPr>
              <w:t>Feel free to make assumption and document those as part of your brief.</w:t>
            </w:r>
          </w:p>
          <w:p w14:paraId="23D7F1FF" w14:textId="77777777" w:rsidR="009D4730" w:rsidRDefault="009D4730" w:rsidP="009D4730">
            <w:pPr>
              <w:numPr>
                <w:ilvl w:val="0"/>
                <w:numId w:val="5"/>
              </w:numPr>
              <w:textAlignment w:val="center"/>
              <w:rPr>
                <w:rFonts w:ascii="Amazon Ember" w:hAnsi="Amazon Ember" w:cs="Amazon Ember"/>
                <w:sz w:val="19"/>
                <w:szCs w:val="19"/>
                <w:lang w:val="en-GB"/>
              </w:rPr>
            </w:pPr>
            <w:r>
              <w:rPr>
                <w:rFonts w:ascii="Amazon Ember" w:hAnsi="Amazon Ember" w:cs="Amazon Ember"/>
                <w:sz w:val="19"/>
                <w:szCs w:val="19"/>
                <w:lang w:val="en-GB"/>
              </w:rPr>
              <w:t xml:space="preserve">Unit testing is optional but would be good to see the approach you take for that. </w:t>
            </w:r>
          </w:p>
          <w:p w14:paraId="2E6B8760" w14:textId="77777777" w:rsidR="009D4730" w:rsidRDefault="009D4730" w:rsidP="009D4730">
            <w:pPr>
              <w:numPr>
                <w:ilvl w:val="0"/>
                <w:numId w:val="5"/>
              </w:numPr>
              <w:textAlignment w:val="center"/>
              <w:rPr>
                <w:rFonts w:ascii="Amazon Ember" w:hAnsi="Amazon Ember" w:cs="Amazon Ember"/>
                <w:sz w:val="19"/>
                <w:szCs w:val="19"/>
                <w:lang w:val="en-GB"/>
              </w:rPr>
            </w:pPr>
            <w:r>
              <w:rPr>
                <w:rFonts w:ascii="Amazon Ember" w:hAnsi="Amazon Ember" w:cs="Amazon Ember"/>
                <w:sz w:val="19"/>
                <w:szCs w:val="19"/>
                <w:lang w:val="en-GB"/>
              </w:rPr>
              <w:t>Briefly describe your approach for Source control management with Continuous integration and deployment.</w:t>
            </w:r>
          </w:p>
          <w:p w14:paraId="6E352924" w14:textId="77777777" w:rsidR="009D4730" w:rsidRDefault="009D4730" w:rsidP="009D4730">
            <w:pPr>
              <w:numPr>
                <w:ilvl w:val="0"/>
                <w:numId w:val="5"/>
              </w:numPr>
              <w:textAlignment w:val="center"/>
              <w:rPr>
                <w:rFonts w:ascii="Amazon Ember" w:hAnsi="Amazon Ember" w:cs="Amazon Ember"/>
                <w:sz w:val="19"/>
                <w:szCs w:val="19"/>
                <w:lang w:val="en-GB"/>
              </w:rPr>
            </w:pPr>
            <w:r>
              <w:rPr>
                <w:rFonts w:ascii="Amazon Ember" w:hAnsi="Amazon Ember" w:cs="Amazon Ember"/>
                <w:sz w:val="19"/>
                <w:szCs w:val="19"/>
                <w:lang w:val="en-GB"/>
              </w:rPr>
              <w:t xml:space="preserve">Focus on the design of the application source code to make it easy to extend. </w:t>
            </w:r>
          </w:p>
          <w:p w14:paraId="08783DEC" w14:textId="77777777" w:rsidR="009D4730" w:rsidRDefault="009D4730" w:rsidP="009D4730">
            <w:pPr>
              <w:numPr>
                <w:ilvl w:val="0"/>
                <w:numId w:val="5"/>
              </w:numPr>
              <w:textAlignment w:val="center"/>
              <w:rPr>
                <w:rFonts w:ascii="Amazon Ember" w:hAnsi="Amazon Ember" w:cs="Amazon Ember"/>
                <w:sz w:val="19"/>
                <w:szCs w:val="19"/>
                <w:lang w:val="en-GB"/>
              </w:rPr>
            </w:pPr>
            <w:r>
              <w:rPr>
                <w:rFonts w:ascii="Amazon Ember" w:hAnsi="Amazon Ember" w:cs="Amazon Ember"/>
                <w:sz w:val="19"/>
                <w:szCs w:val="19"/>
                <w:lang w:val="en-GB"/>
              </w:rPr>
              <w:t xml:space="preserve">You can use in memory data for persisting any data. No Database integration is required.  The design should be extendable for that at the later stage. </w:t>
            </w:r>
          </w:p>
          <w:p w14:paraId="22DBCED9" w14:textId="77777777" w:rsidR="00941888" w:rsidRPr="00A52DB6" w:rsidRDefault="00941888" w:rsidP="00941888">
            <w:pPr>
              <w:spacing w:after="160" w:line="259" w:lineRule="auto"/>
              <w:rPr>
                <w:lang w:val="en-GB"/>
              </w:rPr>
            </w:pPr>
          </w:p>
        </w:tc>
      </w:tr>
      <w:bookmarkEnd w:id="0"/>
    </w:tbl>
    <w:p w14:paraId="4F4F247C" w14:textId="77777777" w:rsidR="00941888" w:rsidRPr="00A52DB6" w:rsidRDefault="00941888" w:rsidP="00941888">
      <w:pPr>
        <w:pStyle w:val="NoSpacing"/>
        <w:rPr>
          <w:lang w:val="en-GB"/>
        </w:rPr>
      </w:pPr>
    </w:p>
    <w:sectPr w:rsidR="00941888" w:rsidRPr="00A52DB6" w:rsidSect="00A52DB6">
      <w:headerReference w:type="default" r:id="rId10"/>
      <w:pgSz w:w="11906" w:h="16838" w:code="9"/>
      <w:pgMar w:top="1843" w:right="1440" w:bottom="63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64A70" w14:textId="77777777" w:rsidR="00C720F7" w:rsidRDefault="00C720F7" w:rsidP="00387E78">
      <w:pPr>
        <w:spacing w:after="0" w:line="240" w:lineRule="auto"/>
      </w:pPr>
      <w:r>
        <w:separator/>
      </w:r>
    </w:p>
  </w:endnote>
  <w:endnote w:type="continuationSeparator" w:id="0">
    <w:p w14:paraId="7845AEEC" w14:textId="77777777" w:rsidR="00C720F7" w:rsidRDefault="00C720F7" w:rsidP="00387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Mangal">
    <w:panose1 w:val="02040503050203030202"/>
    <w:charset w:val="01"/>
    <w:family w:val="roman"/>
    <w:pitch w:val="variable"/>
    <w:sig w:usb0="0000A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mazon Ember">
    <w:altName w:val="﷽﷽﷽﷽﷽﷽﷽﷽mber"/>
    <w:panose1 w:val="020B0603020204020204"/>
    <w:charset w:val="00"/>
    <w:family w:val="swiss"/>
    <w:pitch w:val="variable"/>
    <w:sig w:usb0="A00002EF" w:usb1="5000205B" w:usb2="00000028"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FAD90" w14:textId="77777777" w:rsidR="00C720F7" w:rsidRDefault="00C720F7" w:rsidP="00387E78">
      <w:pPr>
        <w:spacing w:after="0" w:line="240" w:lineRule="auto"/>
      </w:pPr>
      <w:r>
        <w:separator/>
      </w:r>
    </w:p>
  </w:footnote>
  <w:footnote w:type="continuationSeparator" w:id="0">
    <w:p w14:paraId="5D51BE77" w14:textId="77777777" w:rsidR="00C720F7" w:rsidRDefault="00C720F7" w:rsidP="00387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04413" w14:textId="7C509F96" w:rsidR="00387E78" w:rsidRPr="00A52DB6" w:rsidRDefault="00C720F7">
    <w:pPr>
      <w:pStyle w:val="Header"/>
      <w:rPr>
        <w:rFonts w:ascii="Segoe UI" w:hAnsi="Segoe UI" w:cs="Segoe UI"/>
        <w:lang w:val="en-GB"/>
      </w:rPr>
    </w:pPr>
    <w:sdt>
      <w:sdtPr>
        <w:rPr>
          <w:lang w:val="en-GB"/>
        </w:rPr>
        <w:alias w:val="Name:"/>
        <w:tag w:val="Name:"/>
        <w:id w:val="-920017812"/>
        <w:temporary/>
        <w:showingPlcHdr/>
        <w15:appearance w15:val="hidden"/>
      </w:sdtPr>
      <w:sdtEndPr/>
      <w:sdtContent>
        <w:r w:rsidR="007F0ED7" w:rsidRPr="00A52DB6">
          <w:rPr>
            <w:rFonts w:ascii="Segoe UI" w:eastAsia="Segoe UI" w:hAnsi="Segoe UI" w:cs="Segoe UI"/>
            <w:lang w:val="en-GB" w:bidi="en-GB"/>
          </w:rPr>
          <w:t>Name:</w:t>
        </w:r>
      </w:sdtContent>
    </w:sdt>
    <w:r w:rsidR="00387E78" w:rsidRPr="00A52DB6">
      <w:rPr>
        <w:rFonts w:ascii="Segoe UI" w:eastAsia="Segoe UI" w:hAnsi="Segoe UI" w:cs="Segoe UI"/>
        <w:lang w:val="en-GB" w:bidi="en-GB"/>
      </w:rPr>
      <w:tab/>
    </w:r>
    <w:sdt>
      <w:sdtPr>
        <w:rPr>
          <w:lang w:val="en-GB"/>
        </w:rPr>
        <w:alias w:val="Date:"/>
        <w:tag w:val="Date:"/>
        <w:id w:val="886770146"/>
        <w:temporary/>
        <w:showingPlcHdr/>
        <w15:appearance w15:val="hidden"/>
      </w:sdtPr>
      <w:sdtEndPr/>
      <w:sdtContent>
        <w:r w:rsidR="00256B7E" w:rsidRPr="00A52DB6">
          <w:rPr>
            <w:rFonts w:ascii="Segoe UI" w:eastAsia="Segoe UI" w:hAnsi="Segoe UI" w:cs="Segoe UI"/>
            <w:lang w:val="en-GB" w:bidi="en-GB"/>
          </w:rPr>
          <w:t>Date:</w:t>
        </w:r>
      </w:sdtContent>
    </w:sdt>
    <w:r w:rsidR="00387E78" w:rsidRPr="00A52DB6">
      <w:rPr>
        <w:rFonts w:ascii="Segoe UI" w:eastAsia="Segoe UI" w:hAnsi="Segoe UI" w:cs="Segoe UI"/>
        <w:lang w:val="en-GB" w:bidi="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5266A"/>
    <w:multiLevelType w:val="multilevel"/>
    <w:tmpl w:val="DDFE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A4030"/>
    <w:multiLevelType w:val="multilevel"/>
    <w:tmpl w:val="7228E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056404"/>
    <w:multiLevelType w:val="multilevel"/>
    <w:tmpl w:val="4F5C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822165"/>
    <w:multiLevelType w:val="multilevel"/>
    <w:tmpl w:val="B3488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1D7841"/>
    <w:multiLevelType w:val="multilevel"/>
    <w:tmpl w:val="507E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num>
  <w:num w:numId="2">
    <w:abstractNumId w:val="2"/>
  </w:num>
  <w:num w:numId="3">
    <w:abstractNumId w:val="3"/>
    <w:lvlOverride w:ilvl="0">
      <w:startOverride w:val="1"/>
    </w:lvlOverride>
  </w:num>
  <w:num w:numId="4">
    <w:abstractNumId w:val="4"/>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hideSpellingErrors/>
  <w:hideGrammatical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730"/>
    <w:rsid w:val="00023C09"/>
    <w:rsid w:val="00132FAC"/>
    <w:rsid w:val="00256B7E"/>
    <w:rsid w:val="0026702D"/>
    <w:rsid w:val="002F187E"/>
    <w:rsid w:val="00302A44"/>
    <w:rsid w:val="003426E1"/>
    <w:rsid w:val="00387E78"/>
    <w:rsid w:val="003D254A"/>
    <w:rsid w:val="004570D7"/>
    <w:rsid w:val="004A0D72"/>
    <w:rsid w:val="004D7445"/>
    <w:rsid w:val="005D47DD"/>
    <w:rsid w:val="006D512A"/>
    <w:rsid w:val="007F0ED7"/>
    <w:rsid w:val="008568DE"/>
    <w:rsid w:val="00941888"/>
    <w:rsid w:val="009D4730"/>
    <w:rsid w:val="00A52DB6"/>
    <w:rsid w:val="00A835B2"/>
    <w:rsid w:val="00AD3960"/>
    <w:rsid w:val="00AD4FF5"/>
    <w:rsid w:val="00C43992"/>
    <w:rsid w:val="00C720F7"/>
    <w:rsid w:val="00D74CE9"/>
    <w:rsid w:val="00E600D0"/>
    <w:rsid w:val="00EE7764"/>
    <w:rsid w:val="00F87D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991B2"/>
  <w15:chartTrackingRefBased/>
  <w15:docId w15:val="{9FA7CCAF-6247-244D-96E5-EDD6A9BC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3"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888"/>
  </w:style>
  <w:style w:type="paragraph" w:styleId="Heading1">
    <w:name w:val="heading 1"/>
    <w:basedOn w:val="Normal"/>
    <w:link w:val="Heading1Char"/>
    <w:uiPriority w:val="9"/>
    <w:qFormat/>
    <w:rsid w:val="00941888"/>
    <w:pPr>
      <w:spacing w:after="0"/>
      <w:contextualSpacing/>
      <w:outlineLvl w:val="0"/>
    </w:pPr>
    <w:rPr>
      <w:rFonts w:eastAsiaTheme="majorEastAsia" w:cstheme="majorBidi"/>
      <w:b/>
      <w:szCs w:val="32"/>
    </w:rPr>
  </w:style>
  <w:style w:type="paragraph" w:styleId="Heading2">
    <w:name w:val="heading 2"/>
    <w:basedOn w:val="Normal"/>
    <w:link w:val="Heading2Char"/>
    <w:uiPriority w:val="9"/>
    <w:qFormat/>
    <w:rsid w:val="009D473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888"/>
    <w:pPr>
      <w:tabs>
        <w:tab w:val="center" w:pos="4680"/>
        <w:tab w:val="right" w:pos="9360"/>
      </w:tabs>
      <w:spacing w:after="0" w:line="240" w:lineRule="auto"/>
    </w:pPr>
    <w:rPr>
      <w:sz w:val="22"/>
    </w:rPr>
  </w:style>
  <w:style w:type="character" w:customStyle="1" w:styleId="HeaderChar">
    <w:name w:val="Header Char"/>
    <w:basedOn w:val="DefaultParagraphFont"/>
    <w:link w:val="Header"/>
    <w:uiPriority w:val="99"/>
    <w:rsid w:val="00941888"/>
    <w:rPr>
      <w:sz w:val="22"/>
    </w:rPr>
  </w:style>
  <w:style w:type="paragraph" w:styleId="Footer">
    <w:name w:val="footer"/>
    <w:basedOn w:val="Normal"/>
    <w:link w:val="FooterChar"/>
    <w:uiPriority w:val="99"/>
    <w:unhideWhenUsed/>
    <w:rsid w:val="00941888"/>
    <w:pPr>
      <w:tabs>
        <w:tab w:val="center" w:pos="4680"/>
        <w:tab w:val="right" w:pos="9360"/>
      </w:tabs>
      <w:spacing w:after="0" w:line="240" w:lineRule="auto"/>
    </w:pPr>
    <w:rPr>
      <w:sz w:val="22"/>
    </w:rPr>
  </w:style>
  <w:style w:type="character" w:customStyle="1" w:styleId="FooterChar">
    <w:name w:val="Footer Char"/>
    <w:basedOn w:val="DefaultParagraphFont"/>
    <w:link w:val="Footer"/>
    <w:uiPriority w:val="99"/>
    <w:rsid w:val="00941888"/>
    <w:rPr>
      <w:sz w:val="22"/>
    </w:rPr>
  </w:style>
  <w:style w:type="table" w:styleId="TableGrid">
    <w:name w:val="Table Grid"/>
    <w:basedOn w:val="TableNormal"/>
    <w:uiPriority w:val="39"/>
    <w:rsid w:val="00941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941888"/>
    <w:pPr>
      <w:spacing w:after="0" w:line="240" w:lineRule="auto"/>
    </w:pPr>
  </w:style>
  <w:style w:type="character" w:customStyle="1" w:styleId="Heading1Char">
    <w:name w:val="Heading 1 Char"/>
    <w:basedOn w:val="DefaultParagraphFont"/>
    <w:link w:val="Heading1"/>
    <w:uiPriority w:val="9"/>
    <w:rsid w:val="00941888"/>
    <w:rPr>
      <w:rFonts w:eastAsiaTheme="majorEastAsia" w:cstheme="majorBidi"/>
      <w:b/>
      <w:sz w:val="24"/>
      <w:szCs w:val="32"/>
    </w:rPr>
  </w:style>
  <w:style w:type="paragraph" w:styleId="Title">
    <w:name w:val="Title"/>
    <w:basedOn w:val="Normal"/>
    <w:link w:val="TitleChar"/>
    <w:uiPriority w:val="1"/>
    <w:qFormat/>
    <w:rsid w:val="00941888"/>
    <w:pPr>
      <w:contextualSpacing/>
      <w:jc w:val="center"/>
    </w:pPr>
    <w:rPr>
      <w:rFonts w:asciiTheme="majorHAnsi" w:eastAsiaTheme="majorEastAsia" w:hAnsiTheme="majorHAnsi" w:cstheme="majorBidi"/>
      <w:kern w:val="28"/>
      <w:sz w:val="48"/>
      <w:szCs w:val="56"/>
    </w:rPr>
  </w:style>
  <w:style w:type="character" w:customStyle="1" w:styleId="TitleChar">
    <w:name w:val="Title Char"/>
    <w:basedOn w:val="DefaultParagraphFont"/>
    <w:link w:val="Title"/>
    <w:uiPriority w:val="1"/>
    <w:rsid w:val="00941888"/>
    <w:rPr>
      <w:rFonts w:asciiTheme="majorHAnsi" w:eastAsiaTheme="majorEastAsia" w:hAnsiTheme="majorHAnsi" w:cstheme="majorBidi"/>
      <w:kern w:val="28"/>
      <w:sz w:val="48"/>
      <w:szCs w:val="56"/>
    </w:rPr>
  </w:style>
  <w:style w:type="character" w:styleId="Strong">
    <w:name w:val="Strong"/>
    <w:basedOn w:val="DefaultParagraphFont"/>
    <w:uiPriority w:val="2"/>
    <w:qFormat/>
    <w:rsid w:val="00941888"/>
    <w:rPr>
      <w:b/>
      <w:bCs/>
    </w:rPr>
  </w:style>
  <w:style w:type="paragraph" w:customStyle="1" w:styleId="NormalItalic">
    <w:name w:val="Normal – Italic"/>
    <w:basedOn w:val="Normal"/>
    <w:uiPriority w:val="4"/>
    <w:qFormat/>
    <w:rsid w:val="00941888"/>
    <w:pPr>
      <w:spacing w:after="1560"/>
      <w:contextualSpacing/>
    </w:pPr>
    <w:rPr>
      <w:i/>
    </w:rPr>
  </w:style>
  <w:style w:type="character" w:styleId="IntenseEmphasis">
    <w:name w:val="Intense Emphasis"/>
    <w:basedOn w:val="DefaultParagraphFont"/>
    <w:uiPriority w:val="3"/>
    <w:qFormat/>
    <w:rsid w:val="00941888"/>
    <w:rPr>
      <w:b/>
      <w:iCs/>
      <w:color w:val="auto"/>
      <w:sz w:val="28"/>
    </w:rPr>
  </w:style>
  <w:style w:type="character" w:styleId="PlaceholderText">
    <w:name w:val="Placeholder Text"/>
    <w:basedOn w:val="DefaultParagraphFont"/>
    <w:uiPriority w:val="99"/>
    <w:semiHidden/>
    <w:rsid w:val="00256B7E"/>
    <w:rPr>
      <w:color w:val="808080"/>
    </w:rPr>
  </w:style>
  <w:style w:type="paragraph" w:customStyle="1" w:styleId="NormalSpaceAbove">
    <w:name w:val="Normal – Space Above"/>
    <w:basedOn w:val="Normal"/>
    <w:uiPriority w:val="5"/>
    <w:qFormat/>
    <w:rsid w:val="00941888"/>
    <w:pPr>
      <w:spacing w:before="360"/>
    </w:pPr>
  </w:style>
  <w:style w:type="paragraph" w:styleId="Subtitle">
    <w:name w:val="Subtitle"/>
    <w:basedOn w:val="Normal"/>
    <w:next w:val="Normal"/>
    <w:link w:val="SubtitleChar"/>
    <w:uiPriority w:val="11"/>
    <w:semiHidden/>
    <w:unhideWhenUsed/>
    <w:qFormat/>
    <w:rsid w:val="00941888"/>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941888"/>
    <w:rPr>
      <w:rFonts w:eastAsiaTheme="minorEastAsia"/>
      <w:color w:val="5A5A5A" w:themeColor="text1" w:themeTint="A5"/>
      <w:sz w:val="22"/>
      <w:szCs w:val="22"/>
    </w:rPr>
  </w:style>
  <w:style w:type="paragraph" w:styleId="NormalWeb">
    <w:name w:val="Normal (Web)"/>
    <w:basedOn w:val="Normal"/>
    <w:uiPriority w:val="99"/>
    <w:unhideWhenUsed/>
    <w:rsid w:val="009D4730"/>
    <w:pPr>
      <w:spacing w:before="100" w:beforeAutospacing="1" w:after="100" w:afterAutospacing="1" w:line="240" w:lineRule="auto"/>
    </w:pPr>
    <w:rPr>
      <w:rFonts w:ascii="Times New Roman" w:eastAsia="Times New Roman" w:hAnsi="Times New Roman" w:cs="Times New Roman"/>
      <w:lang w:val="en-IN" w:eastAsia="en-GB" w:bidi="hi-IN"/>
    </w:rPr>
  </w:style>
  <w:style w:type="character" w:customStyle="1" w:styleId="Heading2Char">
    <w:name w:val="Heading 2 Char"/>
    <w:basedOn w:val="DefaultParagraphFont"/>
    <w:link w:val="Heading2"/>
    <w:uiPriority w:val="9"/>
    <w:rsid w:val="009D4730"/>
    <w:rPr>
      <w:rFonts w:ascii="Times New Roman" w:eastAsia="Times New Roman" w:hAnsi="Times New Roman" w:cs="Times New Roman"/>
      <w:b/>
      <w:bCs/>
      <w:sz w:val="36"/>
      <w:szCs w:val="36"/>
      <w:lang w:val="en-IN" w:eastAsia="en-GB"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315422">
      <w:bodyDiv w:val="1"/>
      <w:marLeft w:val="0"/>
      <w:marRight w:val="0"/>
      <w:marTop w:val="0"/>
      <w:marBottom w:val="0"/>
      <w:divBdr>
        <w:top w:val="none" w:sz="0" w:space="0" w:color="auto"/>
        <w:left w:val="none" w:sz="0" w:space="0" w:color="auto"/>
        <w:bottom w:val="none" w:sz="0" w:space="0" w:color="auto"/>
        <w:right w:val="none" w:sz="0" w:space="0" w:color="auto"/>
      </w:divBdr>
    </w:div>
    <w:div w:id="89812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tulksh/Library/Containers/com.microsoft.Word/Data/Library/Application%20Support/Microsoft/Office/16.0/DTS/Search/%7bDD46FA71-D7CC-F848-A49B-4600ABD77F01%7dtf1158848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D5F47F447908648B10D3FDD49B51F29"/>
        <w:category>
          <w:name w:val="General"/>
          <w:gallery w:val="placeholder"/>
        </w:category>
        <w:types>
          <w:type w:val="bbPlcHdr"/>
        </w:types>
        <w:behaviors>
          <w:behavior w:val="content"/>
        </w:behaviors>
        <w:guid w:val="{0ECF9951-5BF3-3A4F-B3D1-D1FD08E8C9D5}"/>
      </w:docPartPr>
      <w:docPartBody>
        <w:p w:rsidR="00CA57CB" w:rsidRDefault="00EF4887">
          <w:pPr>
            <w:pStyle w:val="1D5F47F447908648B10D3FDD49B51F29"/>
          </w:pPr>
          <w:r w:rsidRPr="00A52DB6">
            <w:rPr>
              <w:rStyle w:val="Strong"/>
              <w:lang w:val="en-GB" w:bidi="en-GB"/>
            </w:rPr>
            <w:t>Instructions: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Mangal">
    <w:panose1 w:val="02040503050203030202"/>
    <w:charset w:val="01"/>
    <w:family w:val="roman"/>
    <w:pitch w:val="variable"/>
    <w:sig w:usb0="0000A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mazon Ember">
    <w:altName w:val="﷽﷽﷽﷽﷽﷽﷽﷽mber"/>
    <w:panose1 w:val="020B0603020204020204"/>
    <w:charset w:val="00"/>
    <w:family w:val="swiss"/>
    <w:pitch w:val="variable"/>
    <w:sig w:usb0="A00002EF" w:usb1="5000205B" w:usb2="00000028"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87"/>
    <w:rsid w:val="000C0CAF"/>
    <w:rsid w:val="002515BA"/>
    <w:rsid w:val="0054599C"/>
    <w:rsid w:val="00CA57CB"/>
    <w:rsid w:val="00EF48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1"/>
        <w:lang w:val="en-IN" w:eastAsia="en-GB"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3"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
    <w:qFormat/>
    <w:rPr>
      <w:b/>
      <w:bCs/>
    </w:rPr>
  </w:style>
  <w:style w:type="paragraph" w:customStyle="1" w:styleId="1D5F47F447908648B10D3FDD49B51F29">
    <w:name w:val="1D5F47F447908648B10D3FDD49B51F29"/>
  </w:style>
  <w:style w:type="character" w:styleId="IntenseEmphasis">
    <w:name w:val="Intense Emphasis"/>
    <w:basedOn w:val="DefaultParagraphFont"/>
    <w:uiPriority w:val="3"/>
    <w:qFormat/>
    <w:rPr>
      <w:b/>
      <w:iCs/>
      <w:color w:val="auto"/>
      <w:sz w:val="2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Franklin Gothic Boo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13A9F2-E247-40CC-BCCC-BD4A9F61DA83}">
  <ds:schemaRefs>
    <ds:schemaRef ds:uri="http://schemas.microsoft.com/sharepoint/v3/contenttype/forms"/>
  </ds:schemaRefs>
</ds:datastoreItem>
</file>

<file path=customXml/itemProps2.xml><?xml version="1.0" encoding="utf-8"?>
<ds:datastoreItem xmlns:ds="http://schemas.openxmlformats.org/officeDocument/2006/customXml" ds:itemID="{4AEF5650-58C8-42B7-A400-B55AC193EB8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A445B3B-A78D-46B3-B3CB-D4D4F88AE2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{DD46FA71-D7CC-F848-A49B-4600ABD77F01}tf11588483.dotx</Template>
  <TotalTime>1</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2021-07-28T08:02:00Z</dcterms:created>
  <dcterms:modified xsi:type="dcterms:W3CDTF">2021-07-28T08:02:00Z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